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8B7" w:rsidRDefault="00D20175" w:rsidP="005D7FA4">
      <w:pPr>
        <w:pStyle w:val="Heading1"/>
      </w:pPr>
      <w:r>
        <w:t xml:space="preserve">Question </w:t>
      </w:r>
      <w:r w:rsidR="005D7FA4">
        <w:t>2</w:t>
      </w:r>
      <w:r>
        <w:t xml:space="preserve"> –</w:t>
      </w:r>
      <w:r w:rsidR="005D7FA4">
        <w:t xml:space="preserve"> You are required to make a mechanical parts list sorted alphabetically. You need to create a balanced binary search tree for a dictionary of no less than 10 words. You must be able to search the list, add and remove from the list.</w:t>
      </w:r>
    </w:p>
    <w:p w:rsidR="006A48B7" w:rsidRDefault="006A48B7"/>
    <w:p w:rsidR="00D20175" w:rsidRDefault="00D20175" w:rsidP="00D20175">
      <w:pPr>
        <w:pStyle w:val="Heading1"/>
      </w:pPr>
      <w:r w:rsidRPr="00D20175">
        <w:t>Software Specifications/Requirements</w:t>
      </w:r>
    </w:p>
    <w:p w:rsidR="005D7FA4" w:rsidRDefault="0052281A" w:rsidP="005D7FA4">
      <w:r>
        <w:t xml:space="preserve">The program must </w:t>
      </w:r>
      <w:r w:rsidR="005D7FA4">
        <w:t xml:space="preserve">maintain a binary search tree of mechanical parts. It must be kept sorted alphabetically. It must be kept balanced. The program must set it up with at least 10 words, and allow adding, searching and removing from </w:t>
      </w:r>
      <w:r w:rsidR="00A56264">
        <w:t>it</w:t>
      </w:r>
      <w:r w:rsidR="005D7FA4">
        <w:t>.</w:t>
      </w:r>
    </w:p>
    <w:p w:rsidR="005D7FA4" w:rsidRDefault="005D7FA4" w:rsidP="0052281A"/>
    <w:p w:rsidR="000A39F7" w:rsidRDefault="000A39F7" w:rsidP="0052281A">
      <w:r>
        <w:t>UML class diagram:</w:t>
      </w:r>
    </w:p>
    <w:p w:rsidR="006A48B7" w:rsidRDefault="005D7FA4">
      <w:r w:rsidRPr="005D7FA4">
        <w:rPr>
          <w:noProof/>
          <w:lang w:eastAsia="en-AU"/>
        </w:rPr>
        <w:drawing>
          <wp:inline distT="0" distB="0" distL="0" distR="0" wp14:anchorId="5D3476CD" wp14:editId="65493A56">
            <wp:extent cx="2152761" cy="43118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2761" cy="4311872"/>
                    </a:xfrm>
                    <a:prstGeom prst="rect">
                      <a:avLst/>
                    </a:prstGeom>
                  </pic:spPr>
                </pic:pic>
              </a:graphicData>
            </a:graphic>
          </wp:inline>
        </w:drawing>
      </w:r>
      <w:bookmarkStart w:id="0" w:name="_GoBack"/>
      <w:bookmarkEnd w:id="0"/>
    </w:p>
    <w:sectPr w:rsidR="006A48B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8FC" w:rsidRDefault="00A368FC" w:rsidP="006A48B7">
      <w:pPr>
        <w:spacing w:after="0" w:line="240" w:lineRule="auto"/>
      </w:pPr>
      <w:r>
        <w:separator/>
      </w:r>
    </w:p>
  </w:endnote>
  <w:endnote w:type="continuationSeparator" w:id="0">
    <w:p w:rsidR="00A368FC" w:rsidRDefault="00A368FC" w:rsidP="006A4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9816322"/>
      <w:docPartObj>
        <w:docPartGallery w:val="Page Numbers (Bottom of Page)"/>
        <w:docPartUnique/>
      </w:docPartObj>
    </w:sdtPr>
    <w:sdtEndPr>
      <w:rPr>
        <w:noProof/>
      </w:rPr>
    </w:sdtEndPr>
    <w:sdtContent>
      <w:p w:rsidR="006A48B7" w:rsidRDefault="006A48B7">
        <w:pPr>
          <w:pStyle w:val="Footer"/>
          <w:jc w:val="center"/>
        </w:pPr>
        <w:r>
          <w:fldChar w:fldCharType="begin"/>
        </w:r>
        <w:r>
          <w:instrText xml:space="preserve"> PAGE   \* MERGEFORMAT </w:instrText>
        </w:r>
        <w:r>
          <w:fldChar w:fldCharType="separate"/>
        </w:r>
        <w:r w:rsidR="00395A1D">
          <w:rPr>
            <w:noProof/>
          </w:rPr>
          <w:t>1</w:t>
        </w:r>
        <w:r>
          <w:rPr>
            <w:noProof/>
          </w:rPr>
          <w:fldChar w:fldCharType="end"/>
        </w:r>
      </w:p>
    </w:sdtContent>
  </w:sdt>
  <w:p w:rsidR="006A48B7" w:rsidRDefault="006A48B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8FC" w:rsidRDefault="00A368FC" w:rsidP="006A48B7">
      <w:pPr>
        <w:spacing w:after="0" w:line="240" w:lineRule="auto"/>
      </w:pPr>
      <w:r>
        <w:separator/>
      </w:r>
    </w:p>
  </w:footnote>
  <w:footnote w:type="continuationSeparator" w:id="0">
    <w:p w:rsidR="00A368FC" w:rsidRDefault="00A368FC" w:rsidP="006A4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8B7" w:rsidRDefault="006A48B7">
    <w:pPr>
      <w:pStyle w:val="Header"/>
    </w:pPr>
    <w:r>
      <w:t>Caspian Maclean</w:t>
    </w:r>
    <w:r>
      <w:tab/>
    </w:r>
    <w:r>
      <w:tab/>
    </w:r>
  </w:p>
  <w:p w:rsidR="006A48B7" w:rsidRDefault="003F1860">
    <w:pPr>
      <w:pStyle w:val="Header"/>
    </w:pPr>
    <w:r>
      <w:t>30039802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175"/>
    <w:rsid w:val="00010EC9"/>
    <w:rsid w:val="00081752"/>
    <w:rsid w:val="000A39F7"/>
    <w:rsid w:val="001015D6"/>
    <w:rsid w:val="002C3A93"/>
    <w:rsid w:val="002D6E68"/>
    <w:rsid w:val="00350385"/>
    <w:rsid w:val="00357B52"/>
    <w:rsid w:val="00395A1D"/>
    <w:rsid w:val="003C0BDB"/>
    <w:rsid w:val="003C10DE"/>
    <w:rsid w:val="003F1860"/>
    <w:rsid w:val="004D7618"/>
    <w:rsid w:val="00522064"/>
    <w:rsid w:val="0052281A"/>
    <w:rsid w:val="005D7FA4"/>
    <w:rsid w:val="0060714D"/>
    <w:rsid w:val="006A48B7"/>
    <w:rsid w:val="007323DD"/>
    <w:rsid w:val="007A39CE"/>
    <w:rsid w:val="00823869"/>
    <w:rsid w:val="008869FF"/>
    <w:rsid w:val="009179C4"/>
    <w:rsid w:val="00926AFA"/>
    <w:rsid w:val="009B62B1"/>
    <w:rsid w:val="00A368FC"/>
    <w:rsid w:val="00A56264"/>
    <w:rsid w:val="00AE5202"/>
    <w:rsid w:val="00BA16F5"/>
    <w:rsid w:val="00BF1053"/>
    <w:rsid w:val="00CD1433"/>
    <w:rsid w:val="00D20175"/>
    <w:rsid w:val="00D5575B"/>
    <w:rsid w:val="00DD0A2D"/>
    <w:rsid w:val="00F80D7E"/>
    <w:rsid w:val="00FE11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6005"/>
  <w15:chartTrackingRefBased/>
  <w15:docId w15:val="{E7983901-9438-4214-A11A-BDE78AB0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4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48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8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48B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A48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48B7"/>
  </w:style>
  <w:style w:type="paragraph" w:styleId="Footer">
    <w:name w:val="footer"/>
    <w:basedOn w:val="Normal"/>
    <w:link w:val="FooterChar"/>
    <w:uiPriority w:val="99"/>
    <w:unhideWhenUsed/>
    <w:rsid w:val="006A48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48B7"/>
  </w:style>
  <w:style w:type="table" w:styleId="TableGrid">
    <w:name w:val="Table Grid"/>
    <w:basedOn w:val="TableNormal"/>
    <w:uiPriority w:val="39"/>
    <w:rsid w:val="00BA1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10EC9"/>
    <w:rPr>
      <w:color w:val="0563C1" w:themeColor="hyperlink"/>
      <w:u w:val="single"/>
    </w:rPr>
  </w:style>
  <w:style w:type="paragraph" w:styleId="Caption">
    <w:name w:val="caption"/>
    <w:basedOn w:val="Normal"/>
    <w:next w:val="Normal"/>
    <w:uiPriority w:val="35"/>
    <w:unhideWhenUsed/>
    <w:qFormat/>
    <w:rsid w:val="00D5575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0039802\Downloads\Caspian%20-%206\Caspian\Assessment%20templates\template%20-%20assessment%20-%20jav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A13BE-CA9B-4541-A3D1-DA09B3065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 assessment - java.dotx</Template>
  <TotalTime>138</TotalTime>
  <Pages>1</Pages>
  <Words>80</Words>
  <Characters>458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Caspian Caspian</cp:lastModifiedBy>
  <cp:revision>18</cp:revision>
  <dcterms:created xsi:type="dcterms:W3CDTF">2021-07-28T04:13:00Z</dcterms:created>
  <dcterms:modified xsi:type="dcterms:W3CDTF">2021-08-10T16:48:00Z</dcterms:modified>
</cp:coreProperties>
</file>